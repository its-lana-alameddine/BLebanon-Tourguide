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E3B1A" w14:textId="74FD801E" w:rsidR="00C6554A" w:rsidRPr="008B5277" w:rsidRDefault="008F7C81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0F04EDD4" wp14:editId="67A5AE1A">
            <wp:extent cx="3048000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79FE4715" w14:textId="52B98233" w:rsidR="00C6554A" w:rsidRPr="008F7C81" w:rsidRDefault="008F7C81" w:rsidP="00C6554A">
      <w:pPr>
        <w:pStyle w:val="Title"/>
        <w:rPr>
          <w:color w:val="835D00" w:themeColor="accent3" w:themeShade="80"/>
        </w:rPr>
      </w:pPr>
      <w:r w:rsidRPr="008F7C81">
        <w:rPr>
          <w:color w:val="835D00" w:themeColor="accent3" w:themeShade="80"/>
        </w:rPr>
        <w:t>B Lebanon</w:t>
      </w:r>
    </w:p>
    <w:p w14:paraId="4822B01E" w14:textId="7DE342DD" w:rsidR="008F7C81" w:rsidRDefault="008F7C81" w:rsidP="00C6554A">
      <w:pPr>
        <w:pStyle w:val="Subtitle"/>
      </w:pPr>
    </w:p>
    <w:p w14:paraId="2AF9ED63" w14:textId="71AFACA7" w:rsidR="00C6554A" w:rsidRPr="00D5413C" w:rsidRDefault="008F7C81" w:rsidP="00C6554A">
      <w:pPr>
        <w:pStyle w:val="Subtitle"/>
      </w:pPr>
      <w:r>
        <w:t xml:space="preserve"> a tourist guide</w:t>
      </w:r>
    </w:p>
    <w:p w14:paraId="5114B313" w14:textId="2A27B1EE" w:rsidR="00C6554A" w:rsidRDefault="008F7C81" w:rsidP="00740AD4">
      <w:pPr>
        <w:pStyle w:val="ContactInfo"/>
      </w:pPr>
      <w:r>
        <w:t>Lana Alameddine | Riwa Hammou</w:t>
      </w:r>
      <w:r w:rsidR="00740AD4">
        <w:t>d</w:t>
      </w:r>
    </w:p>
    <w:p w14:paraId="4FE1BF04" w14:textId="2269E834" w:rsidR="00740AD4" w:rsidRDefault="00740AD4" w:rsidP="00740AD4">
      <w:pPr>
        <w:pStyle w:val="ContactInfo"/>
      </w:pPr>
    </w:p>
    <w:p w14:paraId="69B8E386" w14:textId="35E466DA" w:rsidR="00740AD4" w:rsidRDefault="00740AD4" w:rsidP="00740AD4">
      <w:pPr>
        <w:pStyle w:val="ContactInfo"/>
      </w:pPr>
    </w:p>
    <w:p w14:paraId="164A7DC2" w14:textId="42C736AC" w:rsidR="00A923FC" w:rsidRDefault="00A923FC" w:rsidP="00740AD4">
      <w:pPr>
        <w:pStyle w:val="ContactInfo"/>
      </w:pPr>
    </w:p>
    <w:p w14:paraId="6F892AFD" w14:textId="7C432930" w:rsidR="00A923FC" w:rsidRDefault="00A923FC" w:rsidP="00740AD4">
      <w:pPr>
        <w:pStyle w:val="ContactInfo"/>
      </w:pPr>
    </w:p>
    <w:p w14:paraId="51BE2B65" w14:textId="3CE9F52C" w:rsidR="00646C20" w:rsidRDefault="002D733B" w:rsidP="002D733B">
      <w:pPr>
        <w:pStyle w:val="ContactInfo"/>
      </w:pPr>
      <w:r w:rsidRPr="002D733B">
        <w:t>Despite the fact that life in Lebanon is challenging, we are happy to have created a guide to show you the country's beautiful sights, along with interesting things to do, wonderful comfortable places to stay, and excellent restaurants.</w:t>
      </w:r>
    </w:p>
    <w:sectPr w:rsidR="00646C20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253F7" w14:textId="77777777" w:rsidR="0049172F" w:rsidRDefault="0049172F" w:rsidP="00C6554A">
      <w:pPr>
        <w:spacing w:before="0" w:after="0" w:line="240" w:lineRule="auto"/>
      </w:pPr>
      <w:r>
        <w:separator/>
      </w:r>
    </w:p>
  </w:endnote>
  <w:endnote w:type="continuationSeparator" w:id="0">
    <w:p w14:paraId="256567F3" w14:textId="77777777" w:rsidR="0049172F" w:rsidRDefault="0049172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5F9DA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2EDB7" w14:textId="77777777" w:rsidR="0049172F" w:rsidRDefault="0049172F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6CDFFD3" w14:textId="77777777" w:rsidR="0049172F" w:rsidRDefault="0049172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3808386">
    <w:abstractNumId w:val="9"/>
  </w:num>
  <w:num w:numId="2" w16cid:durableId="585916551">
    <w:abstractNumId w:val="8"/>
  </w:num>
  <w:num w:numId="3" w16cid:durableId="648048808">
    <w:abstractNumId w:val="8"/>
  </w:num>
  <w:num w:numId="4" w16cid:durableId="1292785267">
    <w:abstractNumId w:val="9"/>
  </w:num>
  <w:num w:numId="5" w16cid:durableId="250047283">
    <w:abstractNumId w:val="12"/>
  </w:num>
  <w:num w:numId="6" w16cid:durableId="1847745580">
    <w:abstractNumId w:val="10"/>
  </w:num>
  <w:num w:numId="7" w16cid:durableId="2142722816">
    <w:abstractNumId w:val="11"/>
  </w:num>
  <w:num w:numId="8" w16cid:durableId="93332717">
    <w:abstractNumId w:val="7"/>
  </w:num>
  <w:num w:numId="9" w16cid:durableId="435444335">
    <w:abstractNumId w:val="6"/>
  </w:num>
  <w:num w:numId="10" w16cid:durableId="460392288">
    <w:abstractNumId w:val="5"/>
  </w:num>
  <w:num w:numId="11" w16cid:durableId="96680039">
    <w:abstractNumId w:val="4"/>
  </w:num>
  <w:num w:numId="12" w16cid:durableId="550769339">
    <w:abstractNumId w:val="3"/>
  </w:num>
  <w:num w:numId="13" w16cid:durableId="1144734284">
    <w:abstractNumId w:val="2"/>
  </w:num>
  <w:num w:numId="14" w16cid:durableId="1839224321">
    <w:abstractNumId w:val="1"/>
  </w:num>
  <w:num w:numId="15" w16cid:durableId="1902517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C81"/>
    <w:rsid w:val="002554CD"/>
    <w:rsid w:val="00293B83"/>
    <w:rsid w:val="002B4294"/>
    <w:rsid w:val="002D733B"/>
    <w:rsid w:val="00333D0D"/>
    <w:rsid w:val="0049172F"/>
    <w:rsid w:val="004C049F"/>
    <w:rsid w:val="005000E2"/>
    <w:rsid w:val="00646C20"/>
    <w:rsid w:val="006A3CE7"/>
    <w:rsid w:val="00740AD4"/>
    <w:rsid w:val="008F7C81"/>
    <w:rsid w:val="00A923FC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E157B"/>
  <w15:chartTrackingRefBased/>
  <w15:docId w15:val="{1E76AED6-4AD3-49DB-83BF-DBDDBDA8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Office\16.0\DTS\en-US%7b919BB105-9DA3-4830-A767-FD72958CD53E%7d\%7b227FACD3-0FA6-4999-A9E0-4FF3F5623DB7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{227FACD3-0FA6-4999-A9E0-4FF3F5623DB7}tf02835058_win32</Template>
  <TotalTime>127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Lana Alameddine</cp:lastModifiedBy>
  <cp:revision>1</cp:revision>
  <dcterms:created xsi:type="dcterms:W3CDTF">2022-04-08T08:37:00Z</dcterms:created>
  <dcterms:modified xsi:type="dcterms:W3CDTF">2022-04-08T11:10:00Z</dcterms:modified>
</cp:coreProperties>
</file>